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6EF66" w14:textId="4AF9978E" w:rsidR="00000000" w:rsidRDefault="0090550F" w:rsidP="0090550F">
      <w:pPr>
        <w:pStyle w:val="a7"/>
      </w:pPr>
      <w:r w:rsidRPr="0090550F">
        <w:t>Configuration Management</w:t>
      </w:r>
    </w:p>
    <w:p w14:paraId="29E447C9" w14:textId="1A74BD7C" w:rsidR="0090550F" w:rsidRPr="0090550F" w:rsidRDefault="0090550F" w:rsidP="0090550F">
      <w:pPr>
        <w:pStyle w:val="a9"/>
        <w:numPr>
          <w:ilvl w:val="0"/>
          <w:numId w:val="1"/>
        </w:numPr>
        <w:ind w:firstLineChars="0"/>
      </w:pPr>
      <w:r>
        <w:rPr>
          <w:rFonts w:ascii="Roboto" w:hAnsi="Roboto" w:cs="Times New Roman"/>
          <w:bCs/>
          <w:sz w:val="20"/>
          <w:szCs w:val="17"/>
        </w:rPr>
        <w:t>Change management</w:t>
      </w:r>
    </w:p>
    <w:p w14:paraId="0AC61A5B" w14:textId="4FEC43AF" w:rsidR="0090550F" w:rsidRPr="0090550F" w:rsidRDefault="00784254" w:rsidP="0090550F">
      <w:pPr>
        <w:pStyle w:val="a9"/>
        <w:ind w:left="440" w:firstLineChars="0" w:firstLine="0"/>
        <w:rPr>
          <w:rFonts w:hint="eastAsia"/>
        </w:rPr>
      </w:pPr>
      <w:r w:rsidRPr="00784254">
        <w:t>I think the first thing to do about this is to sort out the management process. The lack of necessary information exchange among employees in this company greatly reduces their work efficiency. Therefore, I believe it is necessary to</w:t>
      </w:r>
      <w:r>
        <w:t xml:space="preserve"> </w:t>
      </w:r>
      <w:r>
        <w:rPr>
          <w:rFonts w:hint="eastAsia"/>
        </w:rPr>
        <w:t>sort</w:t>
      </w:r>
      <w:r>
        <w:t xml:space="preserve"> out</w:t>
      </w:r>
      <w:r w:rsidRPr="00784254">
        <w:t xml:space="preserve"> the management process, and we need dedicated personnel to be responsible for cooperation between departments.</w:t>
      </w:r>
    </w:p>
    <w:p w14:paraId="1233AFF3" w14:textId="32E6E6DB" w:rsidR="00A556B2" w:rsidRPr="00A556B2" w:rsidRDefault="00A556B2" w:rsidP="00A556B2">
      <w:pPr>
        <w:pStyle w:val="a9"/>
        <w:numPr>
          <w:ilvl w:val="0"/>
          <w:numId w:val="1"/>
        </w:numPr>
        <w:ind w:firstLineChars="0"/>
      </w:pPr>
      <w:r>
        <w:rPr>
          <w:rFonts w:ascii="Roboto" w:hAnsi="Roboto" w:cs="Times New Roman"/>
          <w:bCs/>
          <w:sz w:val="20"/>
          <w:szCs w:val="17"/>
        </w:rPr>
        <w:t>Version management</w:t>
      </w:r>
    </w:p>
    <w:p w14:paraId="58095C9D" w14:textId="52EF6529" w:rsidR="00A556B2" w:rsidRPr="00A556B2" w:rsidRDefault="0004102E" w:rsidP="00A556B2">
      <w:pPr>
        <w:pStyle w:val="a9"/>
        <w:ind w:left="440" w:firstLineChars="0" w:firstLine="0"/>
        <w:rPr>
          <w:rFonts w:hint="eastAsia"/>
        </w:rPr>
      </w:pPr>
      <w:r w:rsidRPr="0004102E">
        <w:t>In terms of version management, I believe this company can create a GitHub project and make it public to employees within the company. I believe this will help with project management for this company. For example, the person in charge can post tasks that need to be completed by each department on GitHub and require each department to submit work reports on a regular basis.</w:t>
      </w:r>
    </w:p>
    <w:p w14:paraId="1851827D" w14:textId="3D660CCE" w:rsidR="0004102E" w:rsidRPr="0004102E" w:rsidRDefault="0004102E" w:rsidP="0004102E">
      <w:pPr>
        <w:pStyle w:val="a9"/>
        <w:numPr>
          <w:ilvl w:val="0"/>
          <w:numId w:val="1"/>
        </w:numPr>
        <w:ind w:firstLineChars="0"/>
      </w:pPr>
      <w:r>
        <w:rPr>
          <w:rFonts w:ascii="Roboto" w:hAnsi="Roboto" w:cs="Times New Roman"/>
          <w:bCs/>
          <w:sz w:val="20"/>
          <w:szCs w:val="17"/>
        </w:rPr>
        <w:t>System building</w:t>
      </w:r>
    </w:p>
    <w:p w14:paraId="684F18D7" w14:textId="46F3C045" w:rsidR="0004102E" w:rsidRPr="0004102E" w:rsidRDefault="00AB638A" w:rsidP="0004102E">
      <w:pPr>
        <w:pStyle w:val="a9"/>
        <w:ind w:left="440" w:firstLineChars="0" w:firstLine="0"/>
        <w:rPr>
          <w:rFonts w:hint="eastAsia"/>
        </w:rPr>
      </w:pPr>
      <w:r w:rsidRPr="00AB638A">
        <w:t>In the system construction section, I believe that the team of this company should follow standard processes. Firstly, they need to conduct a preliminary analysis of system requirements and determine the project budget. Secondly, conduct project approval and initiate the project. Finally, make a specific plan and put it into practice.</w:t>
      </w:r>
    </w:p>
    <w:p w14:paraId="781779B9" w14:textId="25F912FC" w:rsidR="0004102E" w:rsidRPr="00FE55D8" w:rsidRDefault="00AB638A" w:rsidP="0004102E">
      <w:pPr>
        <w:pStyle w:val="a9"/>
        <w:numPr>
          <w:ilvl w:val="0"/>
          <w:numId w:val="1"/>
        </w:numPr>
        <w:ind w:firstLineChars="0"/>
      </w:pPr>
      <w:r>
        <w:rPr>
          <w:rFonts w:ascii="Roboto" w:hAnsi="Roboto" w:cs="Times New Roman"/>
          <w:bCs/>
          <w:sz w:val="20"/>
          <w:szCs w:val="17"/>
        </w:rPr>
        <w:t>Release management</w:t>
      </w:r>
    </w:p>
    <w:p w14:paraId="32FAC9A1" w14:textId="40ABDCE7" w:rsidR="00FE55D8" w:rsidRDefault="00FE55D8" w:rsidP="00FE55D8">
      <w:pPr>
        <w:pStyle w:val="a9"/>
        <w:ind w:left="440" w:firstLineChars="0" w:firstLine="0"/>
      </w:pPr>
      <w:r w:rsidRPr="00FE55D8">
        <w:t>I believe that in the process of release management, how to manage time, communication, quality, and requirements will become key. In addition, when releasing software, it is necessary to ensure that the entire release step is clearly defined, which I believe includes:</w:t>
      </w:r>
    </w:p>
    <w:p w14:paraId="541493A6" w14:textId="61ECE9A8" w:rsidR="00FE55D8" w:rsidRDefault="00FE55D8" w:rsidP="00FE55D8">
      <w:pPr>
        <w:pStyle w:val="a9"/>
        <w:numPr>
          <w:ilvl w:val="0"/>
          <w:numId w:val="3"/>
        </w:numPr>
        <w:ind w:firstLineChars="0"/>
      </w:pPr>
      <w:r>
        <w:rPr>
          <w:rFonts w:hint="eastAsia"/>
        </w:rPr>
        <w:t>S</w:t>
      </w:r>
      <w:r>
        <w:t>cope of change and priority of change</w:t>
      </w:r>
    </w:p>
    <w:p w14:paraId="40012F24" w14:textId="56E767B9" w:rsidR="00FE55D8" w:rsidRDefault="00FE55D8" w:rsidP="00FE55D8">
      <w:pPr>
        <w:pStyle w:val="a9"/>
        <w:numPr>
          <w:ilvl w:val="0"/>
          <w:numId w:val="3"/>
        </w:numPr>
        <w:ind w:firstLineChars="0"/>
      </w:pPr>
      <w:r>
        <w:rPr>
          <w:rFonts w:hint="eastAsia"/>
        </w:rPr>
        <w:t>P</w:t>
      </w:r>
      <w:r>
        <w:t>lan and activity schedule</w:t>
      </w:r>
    </w:p>
    <w:p w14:paraId="6AD19E99" w14:textId="0957EC01" w:rsidR="00FE55D8" w:rsidRDefault="00FE55D8" w:rsidP="00FE55D8">
      <w:pPr>
        <w:pStyle w:val="a9"/>
        <w:numPr>
          <w:ilvl w:val="0"/>
          <w:numId w:val="3"/>
        </w:numPr>
        <w:ind w:firstLineChars="0"/>
      </w:pPr>
      <w:r>
        <w:rPr>
          <w:rFonts w:hint="eastAsia"/>
        </w:rPr>
        <w:t>R</w:t>
      </w:r>
      <w:r>
        <w:t>elease team composition and roles</w:t>
      </w:r>
    </w:p>
    <w:p w14:paraId="283B82D5" w14:textId="60B5DAC5" w:rsidR="00FE55D8" w:rsidRDefault="00FE55D8" w:rsidP="00FE55D8">
      <w:pPr>
        <w:pStyle w:val="a9"/>
        <w:numPr>
          <w:ilvl w:val="0"/>
          <w:numId w:val="3"/>
        </w:numPr>
        <w:ind w:firstLineChars="0"/>
      </w:pPr>
      <w:r>
        <w:rPr>
          <w:rFonts w:hint="eastAsia"/>
        </w:rPr>
        <w:t>T</w:t>
      </w:r>
      <w:r>
        <w:t>raining, logistics, and communication requirement identified</w:t>
      </w:r>
    </w:p>
    <w:p w14:paraId="1E7CA49B" w14:textId="0FD3DE61" w:rsidR="00FE55D8" w:rsidRPr="0090550F" w:rsidRDefault="00FE55D8" w:rsidP="00FE55D8">
      <w:pPr>
        <w:pStyle w:val="a9"/>
        <w:numPr>
          <w:ilvl w:val="0"/>
          <w:numId w:val="3"/>
        </w:numPr>
        <w:ind w:firstLineChars="0"/>
        <w:rPr>
          <w:rFonts w:hint="eastAsia"/>
        </w:rPr>
      </w:pPr>
      <w:r>
        <w:rPr>
          <w:rFonts w:hint="eastAsia"/>
        </w:rPr>
        <w:t>S</w:t>
      </w:r>
      <w:r>
        <w:t>trategy for release</w:t>
      </w:r>
    </w:p>
    <w:sectPr w:rsidR="00FE55D8" w:rsidRPr="009055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76C2E" w14:textId="77777777" w:rsidR="00934DF7" w:rsidRDefault="00934DF7" w:rsidP="0090550F">
      <w:r>
        <w:separator/>
      </w:r>
    </w:p>
  </w:endnote>
  <w:endnote w:type="continuationSeparator" w:id="0">
    <w:p w14:paraId="12AD48B5" w14:textId="77777777" w:rsidR="00934DF7" w:rsidRDefault="00934DF7" w:rsidP="00905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74746" w14:textId="77777777" w:rsidR="00934DF7" w:rsidRDefault="00934DF7" w:rsidP="0090550F">
      <w:r>
        <w:separator/>
      </w:r>
    </w:p>
  </w:footnote>
  <w:footnote w:type="continuationSeparator" w:id="0">
    <w:p w14:paraId="0CB19BAF" w14:textId="77777777" w:rsidR="00934DF7" w:rsidRDefault="00934DF7" w:rsidP="00905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F0301"/>
    <w:multiLevelType w:val="hybridMultilevel"/>
    <w:tmpl w:val="B4DC0B3E"/>
    <w:lvl w:ilvl="0" w:tplc="0409000F">
      <w:start w:val="1"/>
      <w:numFmt w:val="decimal"/>
      <w:lvlText w:val="%1."/>
      <w:lvlJc w:val="left"/>
      <w:pPr>
        <w:ind w:left="862" w:hanging="440"/>
      </w:p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1" w15:restartNumberingAfterBreak="0">
    <w:nsid w:val="37481662"/>
    <w:multiLevelType w:val="hybridMultilevel"/>
    <w:tmpl w:val="D040CFDE"/>
    <w:lvl w:ilvl="0" w:tplc="0409000F">
      <w:start w:val="1"/>
      <w:numFmt w:val="decimal"/>
      <w:lvlText w:val="%1."/>
      <w:lvlJc w:val="left"/>
      <w:pPr>
        <w:ind w:left="1304" w:hanging="440"/>
      </w:pPr>
    </w:lvl>
    <w:lvl w:ilvl="1" w:tplc="04090019" w:tentative="1">
      <w:start w:val="1"/>
      <w:numFmt w:val="lowerLetter"/>
      <w:lvlText w:val="%2)"/>
      <w:lvlJc w:val="left"/>
      <w:pPr>
        <w:ind w:left="1744" w:hanging="440"/>
      </w:pPr>
    </w:lvl>
    <w:lvl w:ilvl="2" w:tplc="0409001B" w:tentative="1">
      <w:start w:val="1"/>
      <w:numFmt w:val="lowerRoman"/>
      <w:lvlText w:val="%3."/>
      <w:lvlJc w:val="right"/>
      <w:pPr>
        <w:ind w:left="2184" w:hanging="440"/>
      </w:pPr>
    </w:lvl>
    <w:lvl w:ilvl="3" w:tplc="0409000F" w:tentative="1">
      <w:start w:val="1"/>
      <w:numFmt w:val="decimal"/>
      <w:lvlText w:val="%4."/>
      <w:lvlJc w:val="left"/>
      <w:pPr>
        <w:ind w:left="2624" w:hanging="440"/>
      </w:pPr>
    </w:lvl>
    <w:lvl w:ilvl="4" w:tplc="04090019" w:tentative="1">
      <w:start w:val="1"/>
      <w:numFmt w:val="lowerLetter"/>
      <w:lvlText w:val="%5)"/>
      <w:lvlJc w:val="left"/>
      <w:pPr>
        <w:ind w:left="3064" w:hanging="440"/>
      </w:pPr>
    </w:lvl>
    <w:lvl w:ilvl="5" w:tplc="0409001B" w:tentative="1">
      <w:start w:val="1"/>
      <w:numFmt w:val="lowerRoman"/>
      <w:lvlText w:val="%6."/>
      <w:lvlJc w:val="right"/>
      <w:pPr>
        <w:ind w:left="3504" w:hanging="440"/>
      </w:pPr>
    </w:lvl>
    <w:lvl w:ilvl="6" w:tplc="0409000F" w:tentative="1">
      <w:start w:val="1"/>
      <w:numFmt w:val="decimal"/>
      <w:lvlText w:val="%7."/>
      <w:lvlJc w:val="left"/>
      <w:pPr>
        <w:ind w:left="3944" w:hanging="440"/>
      </w:pPr>
    </w:lvl>
    <w:lvl w:ilvl="7" w:tplc="04090019" w:tentative="1">
      <w:start w:val="1"/>
      <w:numFmt w:val="lowerLetter"/>
      <w:lvlText w:val="%8)"/>
      <w:lvlJc w:val="left"/>
      <w:pPr>
        <w:ind w:left="4384" w:hanging="440"/>
      </w:pPr>
    </w:lvl>
    <w:lvl w:ilvl="8" w:tplc="0409001B" w:tentative="1">
      <w:start w:val="1"/>
      <w:numFmt w:val="lowerRoman"/>
      <w:lvlText w:val="%9."/>
      <w:lvlJc w:val="right"/>
      <w:pPr>
        <w:ind w:left="4824" w:hanging="440"/>
      </w:pPr>
    </w:lvl>
  </w:abstractNum>
  <w:abstractNum w:abstractNumId="2" w15:restartNumberingAfterBreak="0">
    <w:nsid w:val="520E3405"/>
    <w:multiLevelType w:val="hybridMultilevel"/>
    <w:tmpl w:val="A080D7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94904802">
    <w:abstractNumId w:val="2"/>
  </w:num>
  <w:num w:numId="2" w16cid:durableId="1202788938">
    <w:abstractNumId w:val="1"/>
  </w:num>
  <w:num w:numId="3" w16cid:durableId="1483277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C4"/>
    <w:rsid w:val="0004102E"/>
    <w:rsid w:val="004100A2"/>
    <w:rsid w:val="006A4BC4"/>
    <w:rsid w:val="007346D9"/>
    <w:rsid w:val="00784254"/>
    <w:rsid w:val="0090550F"/>
    <w:rsid w:val="00934DF7"/>
    <w:rsid w:val="00A556B2"/>
    <w:rsid w:val="00AB638A"/>
    <w:rsid w:val="00BB0674"/>
    <w:rsid w:val="00FE5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0B1A4"/>
  <w15:chartTrackingRefBased/>
  <w15:docId w15:val="{66FF51CC-6F24-4448-B7A8-779BBE40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550F"/>
    <w:pPr>
      <w:tabs>
        <w:tab w:val="center" w:pos="4153"/>
        <w:tab w:val="right" w:pos="8306"/>
      </w:tabs>
      <w:snapToGrid w:val="0"/>
      <w:jc w:val="center"/>
    </w:pPr>
    <w:rPr>
      <w:sz w:val="18"/>
      <w:szCs w:val="18"/>
    </w:rPr>
  </w:style>
  <w:style w:type="character" w:customStyle="1" w:styleId="a4">
    <w:name w:val="页眉 字符"/>
    <w:basedOn w:val="a0"/>
    <w:link w:val="a3"/>
    <w:uiPriority w:val="99"/>
    <w:rsid w:val="0090550F"/>
    <w:rPr>
      <w:sz w:val="18"/>
      <w:szCs w:val="18"/>
    </w:rPr>
  </w:style>
  <w:style w:type="paragraph" w:styleId="a5">
    <w:name w:val="footer"/>
    <w:basedOn w:val="a"/>
    <w:link w:val="a6"/>
    <w:uiPriority w:val="99"/>
    <w:unhideWhenUsed/>
    <w:rsid w:val="0090550F"/>
    <w:pPr>
      <w:tabs>
        <w:tab w:val="center" w:pos="4153"/>
        <w:tab w:val="right" w:pos="8306"/>
      </w:tabs>
      <w:snapToGrid w:val="0"/>
      <w:jc w:val="left"/>
    </w:pPr>
    <w:rPr>
      <w:sz w:val="18"/>
      <w:szCs w:val="18"/>
    </w:rPr>
  </w:style>
  <w:style w:type="character" w:customStyle="1" w:styleId="a6">
    <w:name w:val="页脚 字符"/>
    <w:basedOn w:val="a0"/>
    <w:link w:val="a5"/>
    <w:uiPriority w:val="99"/>
    <w:rsid w:val="0090550F"/>
    <w:rPr>
      <w:sz w:val="18"/>
      <w:szCs w:val="18"/>
    </w:rPr>
  </w:style>
  <w:style w:type="paragraph" w:styleId="a7">
    <w:name w:val="Title"/>
    <w:basedOn w:val="a"/>
    <w:next w:val="a"/>
    <w:link w:val="a8"/>
    <w:uiPriority w:val="10"/>
    <w:qFormat/>
    <w:rsid w:val="0090550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0550F"/>
    <w:rPr>
      <w:rFonts w:asciiTheme="majorHAnsi" w:eastAsiaTheme="majorEastAsia" w:hAnsiTheme="majorHAnsi" w:cstheme="majorBidi"/>
      <w:b/>
      <w:bCs/>
      <w:sz w:val="32"/>
      <w:szCs w:val="32"/>
    </w:rPr>
  </w:style>
  <w:style w:type="paragraph" w:styleId="a9">
    <w:name w:val="List Paragraph"/>
    <w:basedOn w:val="a"/>
    <w:uiPriority w:val="34"/>
    <w:qFormat/>
    <w:rsid w:val="009055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纵队 七路</dc:creator>
  <cp:keywords/>
  <dc:description/>
  <cp:lastModifiedBy>纵队 七路</cp:lastModifiedBy>
  <cp:revision>3</cp:revision>
  <dcterms:created xsi:type="dcterms:W3CDTF">2023-09-18T11:40:00Z</dcterms:created>
  <dcterms:modified xsi:type="dcterms:W3CDTF">2023-09-18T13:12:00Z</dcterms:modified>
</cp:coreProperties>
</file>